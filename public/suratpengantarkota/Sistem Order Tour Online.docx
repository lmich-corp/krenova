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33F79" w14:textId="77777777" w:rsidR="00BB1903" w:rsidRPr="00450EA1" w:rsidRDefault="002C7CFB">
      <w:pPr>
        <w:pStyle w:val="Heading1"/>
        <w:rPr>
          <w:lang w:val="es-ES"/>
        </w:rPr>
      </w:pPr>
      <w:r>
        <w:t>Sistem Order Tour Online</w:t>
      </w:r>
    </w:p>
    <w:p w14:paraId="1486E47E" w14:textId="77777777" w:rsidR="00BB1903" w:rsidRPr="00450EA1" w:rsidRDefault="002C7CFB">
      <w:pPr>
        <w:pStyle w:val="Heading2"/>
        <w:rPr>
          <w:lang w:val="es-ES"/>
        </w:rPr>
      </w:pPr>
      <w:r>
        <w:t>Fitur</w:t>
      </w:r>
    </w:p>
    <w:p w14:paraId="15F87FF5" w14:textId="0D9A7BC5" w:rsidR="00BB1903" w:rsidRPr="00450EA1" w:rsidRDefault="002C7CFB">
      <w:pPr>
        <w:rPr>
          <w:lang w:val="es-ES"/>
        </w:rPr>
      </w:pPr>
      <w:r>
        <w:t>Secara umum, ada 3 bagian besar/subsistem : General, Tourist, dan Local Expert.</w:t>
      </w:r>
      <w:r w:rsidR="00D92F71">
        <w:t xml:space="preserve"> Secara umum, seorang user bisa menjadi Tourist dan/ atau Local Expert</w:t>
      </w:r>
    </w:p>
    <w:p w14:paraId="795186BC" w14:textId="77777777" w:rsidR="00BB1903" w:rsidRPr="00450EA1" w:rsidRDefault="002C7CFB" w:rsidP="002C7CFB">
      <w:pPr>
        <w:pStyle w:val="Quote"/>
        <w:rPr>
          <w:lang w:val="es-ES"/>
        </w:rPr>
      </w:pPr>
      <w:r>
        <w:t>GENERAL</w:t>
      </w:r>
    </w:p>
    <w:p w14:paraId="47AAC4FF" w14:textId="77777777" w:rsidR="00BB1903" w:rsidRDefault="002C7CFB">
      <w:pPr>
        <w:pStyle w:val="ListBullet"/>
      </w:pPr>
      <w:r>
        <w:t>Landing page</w:t>
      </w:r>
    </w:p>
    <w:p w14:paraId="7D543749" w14:textId="1851CDD2" w:rsidR="002C7CFB" w:rsidRDefault="00972F51" w:rsidP="002C7CFB">
      <w:pPr>
        <w:pStyle w:val="ListBullet"/>
        <w:numPr>
          <w:ilvl w:val="1"/>
          <w:numId w:val="8"/>
        </w:numPr>
      </w:pPr>
      <w:r>
        <w:t>Mengembangkan</w:t>
      </w:r>
      <w:r w:rsidR="002C7CFB">
        <w:t xml:space="preserve"> custom CMS (Content Management System) untuk keperluan landing page</w:t>
      </w:r>
    </w:p>
    <w:p w14:paraId="22D9E4C1" w14:textId="77777777" w:rsidR="002C7CFB" w:rsidRDefault="002C7CFB" w:rsidP="002C7CFB">
      <w:pPr>
        <w:pStyle w:val="ListBullet"/>
      </w:pPr>
      <w:r>
        <w:t>Sign up</w:t>
      </w:r>
    </w:p>
    <w:p w14:paraId="1C29960F" w14:textId="77777777" w:rsidR="002C7CFB" w:rsidRDefault="002C7CFB" w:rsidP="002C7CFB">
      <w:pPr>
        <w:pStyle w:val="ListBullet"/>
        <w:numPr>
          <w:ilvl w:val="1"/>
          <w:numId w:val="8"/>
        </w:numPr>
      </w:pPr>
      <w:r>
        <w:t>Menggunakan custom account</w:t>
      </w:r>
    </w:p>
    <w:p w14:paraId="026E7E0B" w14:textId="77777777" w:rsidR="002C7CFB" w:rsidRDefault="002C7CFB" w:rsidP="002C7CFB">
      <w:pPr>
        <w:pStyle w:val="ListBullet"/>
        <w:numPr>
          <w:ilvl w:val="1"/>
          <w:numId w:val="8"/>
        </w:numPr>
      </w:pPr>
      <w:r>
        <w:t>Menggunakan Facebook</w:t>
      </w:r>
    </w:p>
    <w:p w14:paraId="63E60F23" w14:textId="77777777" w:rsidR="002C7CFB" w:rsidRDefault="002C7CFB" w:rsidP="002C7CFB">
      <w:pPr>
        <w:pStyle w:val="ListBullet"/>
      </w:pPr>
      <w:r>
        <w:t>Login</w:t>
      </w:r>
    </w:p>
    <w:p w14:paraId="0BDF92D4" w14:textId="77777777" w:rsidR="002C7CFB" w:rsidRDefault="002C7CFB" w:rsidP="002C7CFB">
      <w:pPr>
        <w:pStyle w:val="ListBullet"/>
        <w:numPr>
          <w:ilvl w:val="1"/>
          <w:numId w:val="8"/>
        </w:numPr>
      </w:pPr>
      <w:r>
        <w:t>Menggunakan custom account</w:t>
      </w:r>
    </w:p>
    <w:p w14:paraId="1B1082B8" w14:textId="77777777" w:rsidR="002C7CFB" w:rsidRDefault="002C7CFB" w:rsidP="002C7CFB">
      <w:pPr>
        <w:pStyle w:val="ListBullet"/>
        <w:numPr>
          <w:ilvl w:val="1"/>
          <w:numId w:val="8"/>
        </w:numPr>
      </w:pPr>
      <w:r>
        <w:t>Menggunakan Facebook</w:t>
      </w:r>
    </w:p>
    <w:p w14:paraId="63738D0E" w14:textId="77777777" w:rsidR="002C7CFB" w:rsidRDefault="002C7CFB" w:rsidP="002C7CFB">
      <w:pPr>
        <w:pStyle w:val="ListBullet"/>
      </w:pPr>
      <w:r>
        <w:t>Dashboard</w:t>
      </w:r>
    </w:p>
    <w:p w14:paraId="62F74579" w14:textId="77777777" w:rsidR="002C7CFB" w:rsidRDefault="002C7CFB" w:rsidP="002C7CFB">
      <w:pPr>
        <w:pStyle w:val="ListBullet"/>
        <w:numPr>
          <w:ilvl w:val="1"/>
          <w:numId w:val="8"/>
        </w:numPr>
      </w:pPr>
      <w:r>
        <w:t>Diakses setelah login</w:t>
      </w:r>
    </w:p>
    <w:p w14:paraId="433128AB" w14:textId="77777777" w:rsidR="002C7CFB" w:rsidRDefault="002C7CFB" w:rsidP="002C7CFB">
      <w:pPr>
        <w:pStyle w:val="ListBullet"/>
        <w:numPr>
          <w:ilvl w:val="1"/>
          <w:numId w:val="8"/>
        </w:numPr>
      </w:pPr>
      <w:r>
        <w:t>Notifications (untuk Local Expert)</w:t>
      </w:r>
    </w:p>
    <w:p w14:paraId="4FF20FAC" w14:textId="77777777" w:rsidR="002C7CFB" w:rsidRDefault="002C7CFB" w:rsidP="002C7CFB">
      <w:pPr>
        <w:pStyle w:val="ListBullet"/>
        <w:numPr>
          <w:ilvl w:val="1"/>
          <w:numId w:val="8"/>
        </w:numPr>
      </w:pPr>
      <w:r>
        <w:t>Inbox (untuk komunikasi)</w:t>
      </w:r>
    </w:p>
    <w:p w14:paraId="14501460" w14:textId="77777777" w:rsidR="002C7CFB" w:rsidRDefault="002C7CFB" w:rsidP="002C7CFB">
      <w:pPr>
        <w:pStyle w:val="ListBullet"/>
        <w:numPr>
          <w:ilvl w:val="1"/>
          <w:numId w:val="8"/>
        </w:numPr>
      </w:pPr>
      <w:r>
        <w:t>Wishlist (untuk Tourist)</w:t>
      </w:r>
    </w:p>
    <w:p w14:paraId="5F2A6703" w14:textId="77777777" w:rsidR="002C7CFB" w:rsidRDefault="002C7CFB" w:rsidP="002C7CFB">
      <w:pPr>
        <w:pStyle w:val="ListBullet"/>
      </w:pPr>
      <w:r>
        <w:t>Profile</w:t>
      </w:r>
    </w:p>
    <w:p w14:paraId="78BECA82" w14:textId="77777777" w:rsidR="002C7CFB" w:rsidRDefault="002C7CFB" w:rsidP="002C7CFB">
      <w:pPr>
        <w:pStyle w:val="ListBullet"/>
        <w:numPr>
          <w:ilvl w:val="1"/>
          <w:numId w:val="8"/>
        </w:numPr>
      </w:pPr>
      <w:r>
        <w:t>Update nama, password, nomor ponsel</w:t>
      </w:r>
    </w:p>
    <w:p w14:paraId="4A6BD70F" w14:textId="77777777" w:rsidR="002C7CFB" w:rsidRDefault="002C7CFB" w:rsidP="002C7CFB">
      <w:pPr>
        <w:pStyle w:val="ListBullet"/>
      </w:pPr>
      <w:r>
        <w:t>Sistem verifikasi</w:t>
      </w:r>
    </w:p>
    <w:p w14:paraId="262641C7" w14:textId="77777777" w:rsidR="002C7CFB" w:rsidRDefault="002C7CFB" w:rsidP="002C7CFB">
      <w:pPr>
        <w:pStyle w:val="ListBullet"/>
        <w:numPr>
          <w:ilvl w:val="1"/>
          <w:numId w:val="8"/>
        </w:numPr>
      </w:pPr>
      <w:r>
        <w:t>Menggunakan SMS (integrasi dengan layanan SMS gateway)</w:t>
      </w:r>
    </w:p>
    <w:p w14:paraId="24B63547" w14:textId="77777777" w:rsidR="002C7CFB" w:rsidRDefault="002C7CFB" w:rsidP="002C7CFB">
      <w:pPr>
        <w:pStyle w:val="ListBullet"/>
        <w:numPr>
          <w:ilvl w:val="1"/>
          <w:numId w:val="8"/>
        </w:numPr>
      </w:pPr>
      <w:r>
        <w:t>Menggunakan email</w:t>
      </w:r>
    </w:p>
    <w:p w14:paraId="7D26B14B" w14:textId="55B4AD00" w:rsidR="00546581" w:rsidRDefault="002C7CFB" w:rsidP="002C7CFB">
      <w:pPr>
        <w:pStyle w:val="ListBullet"/>
        <w:numPr>
          <w:ilvl w:val="1"/>
          <w:numId w:val="8"/>
        </w:numPr>
      </w:pPr>
      <w:r>
        <w:t>Menggunakan KTP (upload foto KTP; harus diverifikasi manual)</w:t>
      </w:r>
    </w:p>
    <w:p w14:paraId="3CCE6991" w14:textId="1B3D95C7" w:rsidR="002C7CFB" w:rsidRDefault="00546581" w:rsidP="00546581">
      <w:r>
        <w:br w:type="page"/>
      </w:r>
    </w:p>
    <w:p w14:paraId="506C758B" w14:textId="5FDBDA1E" w:rsidR="002C7CFB" w:rsidRPr="00450EA1" w:rsidRDefault="00546581" w:rsidP="002C7CFB">
      <w:pPr>
        <w:pStyle w:val="Quote"/>
        <w:rPr>
          <w:lang w:val="es-ES"/>
        </w:rPr>
      </w:pPr>
      <w:r>
        <w:lastRenderedPageBreak/>
        <w:t>TOURIST</w:t>
      </w:r>
    </w:p>
    <w:p w14:paraId="6BE63387" w14:textId="70CCE6BC" w:rsidR="002C7CFB" w:rsidRPr="00450EA1" w:rsidRDefault="00546581" w:rsidP="002C7CFB">
      <w:pPr>
        <w:rPr>
          <w:lang w:val="es-ES"/>
        </w:rPr>
      </w:pPr>
      <w:r>
        <w:t>Pengguna sistem yang hendak booking layanan tour.</w:t>
      </w:r>
    </w:p>
    <w:p w14:paraId="1D135F6D" w14:textId="62084D5A" w:rsidR="002C7CFB" w:rsidRDefault="00546581" w:rsidP="00546581">
      <w:pPr>
        <w:pStyle w:val="ListBullet"/>
      </w:pPr>
      <w:r>
        <w:t>Buat trip baru</w:t>
      </w:r>
    </w:p>
    <w:p w14:paraId="0E875577" w14:textId="3C40E19B" w:rsidR="00546581" w:rsidRDefault="00546581" w:rsidP="00546581">
      <w:pPr>
        <w:pStyle w:val="ListBullet"/>
        <w:numPr>
          <w:ilvl w:val="1"/>
          <w:numId w:val="8"/>
        </w:numPr>
      </w:pPr>
      <w:r>
        <w:t>Input data trip secara bertahap (menggunakan wizard form)</w:t>
      </w:r>
    </w:p>
    <w:p w14:paraId="78E675C4" w14:textId="59EF21B6" w:rsidR="00546581" w:rsidRDefault="00546581" w:rsidP="00546581">
      <w:pPr>
        <w:pStyle w:val="ListBullet"/>
        <w:numPr>
          <w:ilvl w:val="1"/>
          <w:numId w:val="8"/>
        </w:numPr>
      </w:pPr>
      <w:r>
        <w:t>Trip baru akan diproses sistem untuk penentuan Local Expert yang akan melayani setelah user tourist melakukan verifikasi</w:t>
      </w:r>
    </w:p>
    <w:p w14:paraId="738C5A52" w14:textId="62793BD6" w:rsidR="00546581" w:rsidRDefault="00546581" w:rsidP="00546581">
      <w:pPr>
        <w:pStyle w:val="ListBullet"/>
      </w:pPr>
      <w:r>
        <w:t xml:space="preserve">Riwayat </w:t>
      </w:r>
      <w:r w:rsidR="00972F51">
        <w:t xml:space="preserve">dan status </w:t>
      </w:r>
      <w:r>
        <w:t>trip</w:t>
      </w:r>
    </w:p>
    <w:p w14:paraId="5FF96764" w14:textId="6FB0682A" w:rsidR="00972F51" w:rsidRDefault="00972F51" w:rsidP="00972F51">
      <w:pPr>
        <w:pStyle w:val="ListBullet"/>
        <w:numPr>
          <w:ilvl w:val="1"/>
          <w:numId w:val="8"/>
        </w:numPr>
      </w:pPr>
      <w:r>
        <w:t>Berisi riwayat trip yang sudah dilakukan</w:t>
      </w:r>
    </w:p>
    <w:p w14:paraId="7E0061AF" w14:textId="5D98FB2F" w:rsidR="00972F51" w:rsidRDefault="00972F51" w:rsidP="00972F51">
      <w:pPr>
        <w:pStyle w:val="ListBullet"/>
        <w:numPr>
          <w:ilvl w:val="1"/>
          <w:numId w:val="8"/>
        </w:numPr>
      </w:pPr>
      <w:r>
        <w:t>Informasi/notifikasi trip yang sedang dalam proses</w:t>
      </w:r>
    </w:p>
    <w:p w14:paraId="1551B51A" w14:textId="03C5CAEF" w:rsidR="00972F51" w:rsidRDefault="00972F51" w:rsidP="00972F51">
      <w:pPr>
        <w:pStyle w:val="ListBullet"/>
        <w:numPr>
          <w:ilvl w:val="1"/>
          <w:numId w:val="8"/>
        </w:numPr>
      </w:pPr>
      <w:r>
        <w:t>Edit trip yang sedang dalam proses; jika dilakukan pengeditan, maka harus diproses ulang oleh sistem</w:t>
      </w:r>
    </w:p>
    <w:p w14:paraId="7A9D68AE" w14:textId="5606DFB5" w:rsidR="00972F51" w:rsidRDefault="00972F51" w:rsidP="00972F51">
      <w:pPr>
        <w:pStyle w:val="ListBullet"/>
        <w:numPr>
          <w:ilvl w:val="1"/>
          <w:numId w:val="8"/>
        </w:numPr>
      </w:pPr>
      <w:r>
        <w:t>Hapus trip</w:t>
      </w:r>
    </w:p>
    <w:p w14:paraId="73CF6F87" w14:textId="4499475A" w:rsidR="00DE52D1" w:rsidRDefault="00DE52D1" w:rsidP="00DE52D1">
      <w:pPr>
        <w:pStyle w:val="ListBullet"/>
      </w:pPr>
      <w:r>
        <w:t>Tagihan dan Pembayaran</w:t>
      </w:r>
    </w:p>
    <w:p w14:paraId="234812CD" w14:textId="5B823335" w:rsidR="00DE52D1" w:rsidRDefault="00DE52D1" w:rsidP="00DE52D1">
      <w:pPr>
        <w:pStyle w:val="ListBullet"/>
        <w:numPr>
          <w:ilvl w:val="1"/>
          <w:numId w:val="8"/>
        </w:numPr>
      </w:pPr>
      <w:r>
        <w:t>Data tagihan dari sistem atas order trip yang dilakukan</w:t>
      </w:r>
    </w:p>
    <w:p w14:paraId="47532368" w14:textId="0F5EC059" w:rsidR="00DE52D1" w:rsidRDefault="00DE52D1" w:rsidP="00DE52D1">
      <w:pPr>
        <w:pStyle w:val="ListBullet"/>
        <w:numPr>
          <w:ilvl w:val="1"/>
          <w:numId w:val="8"/>
        </w:numPr>
      </w:pPr>
      <w:r>
        <w:t>Submit bukti pembayaran (+ upload foto bukti)</w:t>
      </w:r>
    </w:p>
    <w:p w14:paraId="2ECC9AF7" w14:textId="44D5CCE5" w:rsidR="004C1599" w:rsidRDefault="00DE52D1" w:rsidP="00D92F71">
      <w:pPr>
        <w:pStyle w:val="ListBullet"/>
        <w:numPr>
          <w:ilvl w:val="1"/>
          <w:numId w:val="8"/>
        </w:numPr>
      </w:pPr>
      <w:r>
        <w:t>Riwayat dan status tagihan/pembayaran</w:t>
      </w:r>
    </w:p>
    <w:p w14:paraId="1DA20A6D" w14:textId="0E283249" w:rsidR="004C1599" w:rsidRPr="00450EA1" w:rsidRDefault="004C1599" w:rsidP="004C1599">
      <w:pPr>
        <w:pStyle w:val="Quote"/>
        <w:rPr>
          <w:lang w:val="es-ES"/>
        </w:rPr>
      </w:pPr>
      <w:r>
        <w:br w:type="page"/>
      </w:r>
      <w:bookmarkStart w:id="0" w:name="_GoBack"/>
      <w:bookmarkEnd w:id="0"/>
      <w:r>
        <w:lastRenderedPageBreak/>
        <w:t>LOCAL EXPERT</w:t>
      </w:r>
    </w:p>
    <w:p w14:paraId="6C76C0CD" w14:textId="0D748150" w:rsidR="004C1599" w:rsidRPr="00450EA1" w:rsidRDefault="004C1599" w:rsidP="004C1599">
      <w:pPr>
        <w:rPr>
          <w:lang w:val="es-ES"/>
        </w:rPr>
      </w:pPr>
      <w:r>
        <w:t>Pengguna sistem yang melayani tourist.</w:t>
      </w:r>
    </w:p>
    <w:p w14:paraId="22CF6412" w14:textId="6FDE7994" w:rsidR="004C1599" w:rsidRDefault="004C1599" w:rsidP="004C1599">
      <w:pPr>
        <w:pStyle w:val="ListBullet"/>
      </w:pPr>
      <w:r>
        <w:t>Notifikasi booking baru</w:t>
      </w:r>
    </w:p>
    <w:p w14:paraId="093EDA16" w14:textId="098CEE28" w:rsidR="004C1599" w:rsidRDefault="004C1599" w:rsidP="004C1599">
      <w:pPr>
        <w:pStyle w:val="ListBullet"/>
        <w:numPr>
          <w:ilvl w:val="1"/>
          <w:numId w:val="8"/>
        </w:numPr>
      </w:pPr>
      <w:r>
        <w:t>Berisi order untuk melayani trip tourist</w:t>
      </w:r>
    </w:p>
    <w:p w14:paraId="4B4145C6" w14:textId="56BA2E37" w:rsidR="004C1599" w:rsidRDefault="004C1599" w:rsidP="004C1599">
      <w:pPr>
        <w:pStyle w:val="ListBullet"/>
        <w:numPr>
          <w:ilvl w:val="1"/>
          <w:numId w:val="8"/>
        </w:numPr>
      </w:pPr>
      <w:r>
        <w:t>Notifikasi juga dilakukan melalui SMS (integrasi dengan SMS gateway)</w:t>
      </w:r>
    </w:p>
    <w:p w14:paraId="221E9738" w14:textId="5B6E2CB1" w:rsidR="004C1599" w:rsidRDefault="004C1599" w:rsidP="004C1599">
      <w:pPr>
        <w:pStyle w:val="ListBullet"/>
      </w:pPr>
      <w:r>
        <w:t xml:space="preserve">Riwayat dan status </w:t>
      </w:r>
      <w:r w:rsidR="00E90A55">
        <w:t>permintaan booking</w:t>
      </w:r>
    </w:p>
    <w:p w14:paraId="0A9C1477" w14:textId="441E2871" w:rsidR="004C1599" w:rsidRDefault="004C1599" w:rsidP="004C1599">
      <w:pPr>
        <w:pStyle w:val="ListBullet"/>
        <w:numPr>
          <w:ilvl w:val="1"/>
          <w:numId w:val="8"/>
        </w:numPr>
      </w:pPr>
      <w:r>
        <w:t xml:space="preserve">Berisi riwayat </w:t>
      </w:r>
      <w:r w:rsidR="00E90A55">
        <w:t xml:space="preserve">permintaan booking </w:t>
      </w:r>
    </w:p>
    <w:p w14:paraId="20C9D9E5" w14:textId="76425F61" w:rsidR="004C1599" w:rsidRDefault="00E90A55" w:rsidP="004C1599">
      <w:pPr>
        <w:pStyle w:val="ListBullet"/>
        <w:numPr>
          <w:ilvl w:val="1"/>
          <w:numId w:val="8"/>
        </w:numPr>
      </w:pPr>
      <w:r>
        <w:t>Update permintaan booking</w:t>
      </w:r>
    </w:p>
    <w:p w14:paraId="6B51FFDA" w14:textId="4C3399A8" w:rsidR="00E90A55" w:rsidRDefault="00E90A55" w:rsidP="00E90A55">
      <w:pPr>
        <w:pStyle w:val="ListBullet"/>
      </w:pPr>
      <w:r>
        <w:t>Setting availability dan jadwal</w:t>
      </w:r>
    </w:p>
    <w:p w14:paraId="5D100F9B" w14:textId="2E5AE2B4" w:rsidR="00E90A55" w:rsidRDefault="00E90A55" w:rsidP="00E90A55">
      <w:pPr>
        <w:pStyle w:val="ListBullet"/>
        <w:numPr>
          <w:ilvl w:val="1"/>
          <w:numId w:val="8"/>
        </w:numPr>
      </w:pPr>
      <w:r>
        <w:t>Local Expert bisa menentukan tanggal berapa bisa menerima permintaan booking</w:t>
      </w:r>
    </w:p>
    <w:p w14:paraId="729A8E88" w14:textId="46482AAC" w:rsidR="00E90A55" w:rsidRDefault="00E90A55" w:rsidP="00E90A55">
      <w:pPr>
        <w:pStyle w:val="ListBullet"/>
      </w:pPr>
      <w:r>
        <w:t>Setting expertise/keahlian</w:t>
      </w:r>
    </w:p>
    <w:p w14:paraId="613195AE" w14:textId="40795B8D" w:rsidR="00E90A55" w:rsidRDefault="00E90A55" w:rsidP="00E90A55">
      <w:pPr>
        <w:pStyle w:val="ListBullet"/>
        <w:numPr>
          <w:ilvl w:val="1"/>
          <w:numId w:val="8"/>
        </w:numPr>
      </w:pPr>
      <w:r>
        <w:t>Berdasarkan wilayah : Local Expert bisa menentukan lokasi wisata yang dikuasai, misal : wilayah Jawa Tengah, Candi Borobudur, dsb</w:t>
      </w:r>
    </w:p>
    <w:p w14:paraId="1D265750" w14:textId="7B8FB7B8" w:rsidR="00F54FAC" w:rsidRDefault="00E90A55" w:rsidP="00E90A55">
      <w:pPr>
        <w:pStyle w:val="ListBullet"/>
        <w:numPr>
          <w:ilvl w:val="1"/>
          <w:numId w:val="8"/>
        </w:numPr>
      </w:pPr>
      <w:r>
        <w:t>Berdasarkan subyek pilihan : Local Expert bisa menentukan subyek pilihan wisata yang dikuasai, misal : kuliner Semarang, wisata alam Jawa Tengah, dsb</w:t>
      </w:r>
    </w:p>
    <w:p w14:paraId="53881B02" w14:textId="77777777" w:rsidR="00F54FAC" w:rsidRDefault="00F54FAC">
      <w:r>
        <w:br w:type="page"/>
      </w:r>
    </w:p>
    <w:p w14:paraId="2780FDA9" w14:textId="343A6F31" w:rsidR="00F54FAC" w:rsidRPr="00450EA1" w:rsidRDefault="00F54FAC" w:rsidP="00F54FAC">
      <w:pPr>
        <w:pStyle w:val="Quote"/>
        <w:rPr>
          <w:lang w:val="es-ES"/>
        </w:rPr>
      </w:pPr>
      <w:r>
        <w:lastRenderedPageBreak/>
        <w:t>ADMINISTRATOR</w:t>
      </w:r>
    </w:p>
    <w:p w14:paraId="1A8FFF62" w14:textId="655F12BA" w:rsidR="00F54FAC" w:rsidRPr="00450EA1" w:rsidRDefault="00F54FAC" w:rsidP="00F54FAC">
      <w:pPr>
        <w:rPr>
          <w:lang w:val="es-ES"/>
        </w:rPr>
      </w:pPr>
      <w:r>
        <w:t>Pengguna sistem yang menangani aspek operasional sistem</w:t>
      </w:r>
    </w:p>
    <w:p w14:paraId="214514EA" w14:textId="56E8C46F" w:rsidR="00F54FAC" w:rsidRDefault="003F58D8" w:rsidP="00F54FAC">
      <w:pPr>
        <w:pStyle w:val="ListBullet"/>
      </w:pPr>
      <w:r>
        <w:t>Manajemen data</w:t>
      </w:r>
    </w:p>
    <w:p w14:paraId="72402554" w14:textId="2F76E60C" w:rsidR="00F54FAC" w:rsidRDefault="00DD7BEB" w:rsidP="00F54FAC">
      <w:pPr>
        <w:pStyle w:val="ListBullet"/>
        <w:numPr>
          <w:ilvl w:val="1"/>
          <w:numId w:val="8"/>
        </w:numPr>
      </w:pPr>
      <w:r>
        <w:t>Mengelola semua data yang dikelola sistem : data trip, data user, dll</w:t>
      </w:r>
    </w:p>
    <w:p w14:paraId="68C80236" w14:textId="2E8152E2" w:rsidR="00F54FAC" w:rsidRDefault="00DD7BEB" w:rsidP="00F54FAC">
      <w:pPr>
        <w:pStyle w:val="ListBullet"/>
      </w:pPr>
      <w:r>
        <w:t>Manajemen verifikasi user</w:t>
      </w:r>
    </w:p>
    <w:p w14:paraId="5C9FDA8A" w14:textId="3D599212" w:rsidR="00E90A55" w:rsidRDefault="00DD7BEB" w:rsidP="00E90A55">
      <w:pPr>
        <w:pStyle w:val="ListBullet"/>
        <w:numPr>
          <w:ilvl w:val="1"/>
          <w:numId w:val="8"/>
        </w:numPr>
      </w:pPr>
      <w:r>
        <w:t>Mengelola proses verifikasi yang dilakukan user</w:t>
      </w:r>
    </w:p>
    <w:p w14:paraId="2626DEBA" w14:textId="20894C9E" w:rsidR="00DD7BEB" w:rsidRDefault="00DD7BEB" w:rsidP="00DD7BEB">
      <w:pPr>
        <w:pStyle w:val="ListBullet"/>
      </w:pPr>
      <w:r>
        <w:t>Manajemen CMS</w:t>
      </w:r>
    </w:p>
    <w:p w14:paraId="5A0F85B5" w14:textId="3FF017C4" w:rsidR="00DD7BEB" w:rsidRDefault="00DD7BEB" w:rsidP="00DD7BEB">
      <w:pPr>
        <w:pStyle w:val="ListBullet"/>
        <w:numPr>
          <w:ilvl w:val="1"/>
          <w:numId w:val="8"/>
        </w:numPr>
      </w:pPr>
      <w:r>
        <w:t>Mengelola konten CMS untuk landing page : artikel, foto, video, kategorisasi, dll</w:t>
      </w:r>
    </w:p>
    <w:p w14:paraId="30457F4D" w14:textId="3A523D6B" w:rsidR="00DD7BEB" w:rsidRDefault="00DD7BEB" w:rsidP="00DD7BEB">
      <w:pPr>
        <w:pStyle w:val="ListBullet"/>
      </w:pPr>
      <w:r>
        <w:t>Manajemen trip booking</w:t>
      </w:r>
    </w:p>
    <w:p w14:paraId="4787A859" w14:textId="10192662" w:rsidR="00156E8B" w:rsidRDefault="00DD7BEB" w:rsidP="00DD7BEB">
      <w:pPr>
        <w:pStyle w:val="ListBullet"/>
        <w:numPr>
          <w:ilvl w:val="1"/>
          <w:numId w:val="8"/>
        </w:numPr>
      </w:pPr>
      <w:r>
        <w:t>Mengelola permintaan trip booking dari tourist dan Local Expert</w:t>
      </w:r>
    </w:p>
    <w:p w14:paraId="40098750" w14:textId="22C64825" w:rsidR="005817D1" w:rsidRPr="003A502F" w:rsidRDefault="005817D1" w:rsidP="005817D1">
      <w:r>
        <w:rPr>
          <w:lang w:val="es-ES"/>
        </w:rPr>
        <w:br w:type="page"/>
      </w:r>
    </w:p>
    <w:p w14:paraId="256EB34F" w14:textId="5C9D0DFA" w:rsidR="005817D1" w:rsidRPr="00450EA1" w:rsidRDefault="003A502F" w:rsidP="005817D1">
      <w:pPr>
        <w:pStyle w:val="Quote"/>
        <w:rPr>
          <w:lang w:val="es-ES"/>
        </w:rPr>
      </w:pPr>
      <w:r>
        <w:lastRenderedPageBreak/>
        <w:t xml:space="preserve">TAHAPAN DAN WAKTU PENGERJAAN </w:t>
      </w:r>
    </w:p>
    <w:p w14:paraId="22E1A2A3" w14:textId="236242E1" w:rsidR="005817D1" w:rsidRDefault="005817D1" w:rsidP="005817D1">
      <w:r>
        <w:t>Perkiraan waktu pengerjaan sistem ini s.b.b :</w:t>
      </w:r>
    </w:p>
    <w:p w14:paraId="4A95CD45" w14:textId="72FD89DD" w:rsidR="005817D1" w:rsidRDefault="005817D1" w:rsidP="005817D1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Brainstorming proses bisnis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: 5 hari</w:t>
      </w:r>
    </w:p>
    <w:p w14:paraId="6FF0B405" w14:textId="76D2601D" w:rsidR="005817D1" w:rsidRDefault="005817D1" w:rsidP="005817D1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Simulasi proses bisnis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 w:rsidR="002D4973">
        <w:rPr>
          <w:lang w:val="es-ES"/>
        </w:rPr>
        <w:t>5</w:t>
      </w:r>
      <w:r>
        <w:rPr>
          <w:lang w:val="es-ES"/>
        </w:rPr>
        <w:t xml:space="preserve"> hari</w:t>
      </w:r>
    </w:p>
    <w:p w14:paraId="00370980" w14:textId="0BAC7E05" w:rsidR="005817D1" w:rsidRDefault="005817D1" w:rsidP="005817D1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Finalisasi proses bisnis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: 3 hari</w:t>
      </w:r>
    </w:p>
    <w:p w14:paraId="5A741358" w14:textId="3E34CC2F" w:rsidR="005817D1" w:rsidRDefault="005817D1" w:rsidP="005817D1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Perancangan arsitektur sistem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 w:rsidR="002D4973">
        <w:rPr>
          <w:lang w:val="es-ES"/>
        </w:rPr>
        <w:t>3</w:t>
      </w:r>
      <w:r>
        <w:rPr>
          <w:lang w:val="es-ES"/>
        </w:rPr>
        <w:t xml:space="preserve"> hari</w:t>
      </w:r>
    </w:p>
    <w:p w14:paraId="3216F861" w14:textId="6CEA1050" w:rsidR="005817D1" w:rsidRDefault="005817D1" w:rsidP="005817D1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Pembuatan CMS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: 2</w:t>
      </w:r>
      <w:r w:rsidR="002D4973">
        <w:rPr>
          <w:lang w:val="es-ES"/>
        </w:rPr>
        <w:t>5</w:t>
      </w:r>
      <w:r>
        <w:rPr>
          <w:lang w:val="es-ES"/>
        </w:rPr>
        <w:t xml:space="preserve"> hari</w:t>
      </w:r>
    </w:p>
    <w:p w14:paraId="36436832" w14:textId="6DE00D4F" w:rsidR="005817D1" w:rsidRDefault="005817D1" w:rsidP="005817D1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Pembuatan backend sistem untuk tourist</w:t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 w:rsidR="001B19E7">
        <w:rPr>
          <w:lang w:val="es-ES"/>
        </w:rPr>
        <w:t>30</w:t>
      </w:r>
      <w:r>
        <w:rPr>
          <w:lang w:val="es-ES"/>
        </w:rPr>
        <w:t xml:space="preserve"> hari</w:t>
      </w:r>
    </w:p>
    <w:p w14:paraId="53012087" w14:textId="76C6EBCE" w:rsidR="005817D1" w:rsidRDefault="005817D1" w:rsidP="005817D1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Pembuatan backend sistem untuk local expert</w:t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 w:rsidR="001B19E7">
        <w:rPr>
          <w:lang w:val="es-ES"/>
        </w:rPr>
        <w:t>30</w:t>
      </w:r>
      <w:r>
        <w:rPr>
          <w:lang w:val="es-ES"/>
        </w:rPr>
        <w:t xml:space="preserve"> hari</w:t>
      </w:r>
    </w:p>
    <w:p w14:paraId="6D49B721" w14:textId="67ADC315" w:rsidR="005817D1" w:rsidRDefault="005817D1" w:rsidP="005817D1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Pembuatan backend sistem untuk administrator</w:t>
      </w:r>
      <w:r>
        <w:rPr>
          <w:lang w:val="es-ES"/>
        </w:rPr>
        <w:tab/>
        <w:t>: 25 hari</w:t>
      </w:r>
    </w:p>
    <w:p w14:paraId="40034FE5" w14:textId="1021E349" w:rsidR="005817D1" w:rsidRDefault="005817D1" w:rsidP="005817D1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Perancangan skenario pengujian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: 3 hari</w:t>
      </w:r>
    </w:p>
    <w:p w14:paraId="5A1CD50A" w14:textId="7F191526" w:rsidR="005817D1" w:rsidRDefault="005817D1" w:rsidP="005817D1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Pelaksanaan pengujian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: 3 hari</w:t>
      </w:r>
    </w:p>
    <w:p w14:paraId="1F25BA19" w14:textId="01A52377" w:rsidR="005817D1" w:rsidRDefault="005817D1" w:rsidP="005817D1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Revisi hasil pengujian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 w:rsidR="001B19E7">
        <w:rPr>
          <w:lang w:val="es-ES"/>
        </w:rPr>
        <w:t>14</w:t>
      </w:r>
      <w:r>
        <w:rPr>
          <w:lang w:val="es-ES"/>
        </w:rPr>
        <w:t xml:space="preserve"> hari</w:t>
      </w:r>
    </w:p>
    <w:p w14:paraId="05612648" w14:textId="2F45BE9E" w:rsidR="005817D1" w:rsidRDefault="005817D1" w:rsidP="005817D1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Setting infrastruktur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: 1 hari</w:t>
      </w:r>
    </w:p>
    <w:p w14:paraId="039EE0CB" w14:textId="21AE8AC5" w:rsidR="005817D1" w:rsidRDefault="005817D1" w:rsidP="005817D1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Rilis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: 1 hari</w:t>
      </w:r>
    </w:p>
    <w:p w14:paraId="61B17A80" w14:textId="1AF51752" w:rsidR="005817D1" w:rsidRDefault="005817D1" w:rsidP="005817D1">
      <w:pPr>
        <w:rPr>
          <w:lang w:val="es-ES"/>
        </w:rPr>
      </w:pPr>
      <w:r>
        <w:rPr>
          <w:lang w:val="es-ES"/>
        </w:rPr>
        <w:t>Beberapa tahapan ada yang bisa dilakukan secara paralel, dan memungkinkan terjadi penyesuaian waktu pengerjaan apabila ada perub</w:t>
      </w:r>
      <w:r w:rsidR="009F23C5">
        <w:rPr>
          <w:lang w:val="es-ES"/>
        </w:rPr>
        <w:t>ahan pada proses yang berjalan.</w:t>
      </w:r>
    </w:p>
    <w:p w14:paraId="57956FF6" w14:textId="10FDBCAB" w:rsidR="002F2B6F" w:rsidRDefault="009F23C5" w:rsidP="005817D1">
      <w:pPr>
        <w:rPr>
          <w:lang w:val="es-ES"/>
        </w:rPr>
      </w:pPr>
      <w:r>
        <w:rPr>
          <w:lang w:val="es-ES"/>
        </w:rPr>
        <w:t>Tahapan pengerjaan dilakukan dalam siklus singkat, dalam artian tiap tahapan dipecah menjadi beberapa sub-tahapan, sehingga bisa dikonfirmasi pada tiap sub-tahapan.</w:t>
      </w:r>
    </w:p>
    <w:p w14:paraId="713B94F4" w14:textId="77777777" w:rsidR="002F2B6F" w:rsidRDefault="002F2B6F">
      <w:pPr>
        <w:rPr>
          <w:lang w:val="es-ES"/>
        </w:rPr>
      </w:pPr>
      <w:r>
        <w:rPr>
          <w:lang w:val="es-ES"/>
        </w:rPr>
        <w:br w:type="page"/>
      </w:r>
    </w:p>
    <w:p w14:paraId="15CE549F" w14:textId="79A0B335" w:rsidR="002F2B6F" w:rsidRPr="00450EA1" w:rsidRDefault="002F2B6F" w:rsidP="002F2B6F">
      <w:pPr>
        <w:pStyle w:val="Quote"/>
        <w:rPr>
          <w:lang w:val="es-ES"/>
        </w:rPr>
      </w:pPr>
      <w:r>
        <w:lastRenderedPageBreak/>
        <w:t xml:space="preserve">BIAYA PENGERJAAN </w:t>
      </w:r>
    </w:p>
    <w:p w14:paraId="27911488" w14:textId="72DCC45A" w:rsidR="002F2B6F" w:rsidRDefault="002F2B6F" w:rsidP="002F2B6F">
      <w:r>
        <w:t>Penawaran biaya pengerjaan sebesar Rp. 50.000.000,00. Biaya sudah termasuk support sistem dan penanganan error/bug secar online selama 6 bulan sejak rilis.</w:t>
      </w:r>
    </w:p>
    <w:p w14:paraId="1A65AEE1" w14:textId="7B731469" w:rsidR="002F2B6F" w:rsidRDefault="002F2B6F" w:rsidP="002F2B6F">
      <w:r>
        <w:t>Biaya tidak termasuk :</w:t>
      </w:r>
    </w:p>
    <w:p w14:paraId="49F29CB8" w14:textId="7892E978" w:rsidR="002F2B6F" w:rsidRDefault="002F2B6F" w:rsidP="002F2B6F">
      <w:pPr>
        <w:pStyle w:val="ListParagraph"/>
        <w:numPr>
          <w:ilvl w:val="0"/>
          <w:numId w:val="10"/>
        </w:numPr>
      </w:pPr>
      <w:r>
        <w:t>Penambahan fitur major di tengah proses pekerjaan</w:t>
      </w:r>
    </w:p>
    <w:p w14:paraId="1B070D38" w14:textId="37138F6A" w:rsidR="002F2B6F" w:rsidRDefault="002F2B6F" w:rsidP="002F2B6F">
      <w:pPr>
        <w:pStyle w:val="ListParagraph"/>
        <w:numPr>
          <w:ilvl w:val="0"/>
          <w:numId w:val="10"/>
        </w:numPr>
      </w:pPr>
      <w:r>
        <w:t>Biaya yang muncul karena kerjasama dengan pihak ketiga, misal : hosting, layanan SMS gateway, dll</w:t>
      </w:r>
    </w:p>
    <w:p w14:paraId="0F642C22" w14:textId="77777777" w:rsidR="009F23C5" w:rsidRPr="005817D1" w:rsidRDefault="009F23C5" w:rsidP="005817D1">
      <w:pPr>
        <w:rPr>
          <w:lang w:val="es-ES"/>
        </w:rPr>
      </w:pPr>
    </w:p>
    <w:p w14:paraId="04BCCBAE" w14:textId="77777777" w:rsidR="005817D1" w:rsidRDefault="005817D1" w:rsidP="005817D1"/>
    <w:p w14:paraId="18FFB926" w14:textId="77777777" w:rsidR="005817D1" w:rsidRPr="005817D1" w:rsidRDefault="005817D1" w:rsidP="005817D1">
      <w:pPr>
        <w:rPr>
          <w:lang w:val="es-ES"/>
        </w:rPr>
      </w:pPr>
    </w:p>
    <w:p w14:paraId="52E20B3C" w14:textId="140BA412" w:rsidR="00D92F71" w:rsidRDefault="00D92F71" w:rsidP="004C1599"/>
    <w:sectPr w:rsidR="00D92F71" w:rsidSect="00450EA1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C418D" w14:textId="77777777" w:rsidR="00CB1814" w:rsidRDefault="00CB1814">
      <w:pPr>
        <w:spacing w:before="0" w:after="0" w:line="240" w:lineRule="auto"/>
      </w:pPr>
      <w:r>
        <w:separator/>
      </w:r>
    </w:p>
    <w:p w14:paraId="75CB9CC7" w14:textId="77777777" w:rsidR="00CB1814" w:rsidRDefault="00CB1814"/>
  </w:endnote>
  <w:endnote w:type="continuationSeparator" w:id="0">
    <w:p w14:paraId="0936D0A0" w14:textId="77777777" w:rsidR="00CB1814" w:rsidRDefault="00CB1814">
      <w:pPr>
        <w:spacing w:before="0" w:after="0" w:line="240" w:lineRule="auto"/>
      </w:pPr>
      <w:r>
        <w:continuationSeparator/>
      </w:r>
    </w:p>
    <w:p w14:paraId="16EE508F" w14:textId="77777777" w:rsidR="00CB1814" w:rsidRDefault="00CB18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88798F" w14:textId="77777777" w:rsidR="00BB1903" w:rsidRDefault="00F51A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01F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A2C91" w14:textId="77777777" w:rsidR="00BB1903" w:rsidRDefault="002C7CFB">
    <w:pPr>
      <w:pStyle w:val="Footer"/>
    </w:pPr>
    <w:r>
      <w:t>Sistem Order Tour Online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6353D" w14:textId="77777777" w:rsidR="00CB1814" w:rsidRDefault="00CB1814">
      <w:pPr>
        <w:spacing w:before="0" w:after="0" w:line="240" w:lineRule="auto"/>
      </w:pPr>
      <w:r>
        <w:separator/>
      </w:r>
    </w:p>
    <w:p w14:paraId="648553AD" w14:textId="77777777" w:rsidR="00CB1814" w:rsidRDefault="00CB1814"/>
  </w:footnote>
  <w:footnote w:type="continuationSeparator" w:id="0">
    <w:p w14:paraId="06E30D92" w14:textId="77777777" w:rsidR="00CB1814" w:rsidRDefault="00CB1814">
      <w:pPr>
        <w:spacing w:before="0" w:after="0" w:line="240" w:lineRule="auto"/>
      </w:pPr>
      <w:r>
        <w:continuationSeparator/>
      </w:r>
    </w:p>
    <w:p w14:paraId="4F8C5874" w14:textId="77777777" w:rsidR="00CB1814" w:rsidRDefault="00CB181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2F2BA" w14:textId="25001D0F" w:rsidR="008757F9" w:rsidRDefault="002301FC" w:rsidP="002301FC">
    <w:pPr>
      <w:pStyle w:val="Header"/>
      <w:jc w:val="right"/>
    </w:pPr>
    <w:r>
      <w:rPr>
        <w:noProof/>
        <w:lang w:val="en-US" w:eastAsia="en-US"/>
      </w:rPr>
      <w:drawing>
        <wp:inline distT="0" distB="0" distL="0" distR="0" wp14:anchorId="10679075" wp14:editId="701DA155">
          <wp:extent cx="902335" cy="557109"/>
          <wp:effectExtent l="0" t="0" r="12065" b="1905"/>
          <wp:docPr id="4" name="Picture 4" descr="Digital%20Code%20024/KIRI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gital%20Code%20024/KIRI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727" cy="562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57CA0" w14:textId="617586C5" w:rsidR="002B4DD8" w:rsidRDefault="002301FC" w:rsidP="002301FC">
    <w:pPr>
      <w:pStyle w:val="Header"/>
      <w:jc w:val="right"/>
    </w:pPr>
    <w:r>
      <w:rPr>
        <w:noProof/>
        <w:lang w:val="en-US" w:eastAsia="en-US"/>
      </w:rPr>
      <w:drawing>
        <wp:inline distT="0" distB="0" distL="0" distR="0" wp14:anchorId="4E9460BD" wp14:editId="2C03137F">
          <wp:extent cx="902335" cy="557109"/>
          <wp:effectExtent l="0" t="0" r="12065" b="1905"/>
          <wp:docPr id="3" name="Picture 3" descr="Digital%20Code%20024/KIRI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gital%20Code%20024/KIRI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727" cy="562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E2044F"/>
    <w:multiLevelType w:val="hybridMultilevel"/>
    <w:tmpl w:val="F5EC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130DB"/>
    <w:multiLevelType w:val="hybridMultilevel"/>
    <w:tmpl w:val="EA56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FB"/>
    <w:rsid w:val="00156E8B"/>
    <w:rsid w:val="001B19E7"/>
    <w:rsid w:val="002301FC"/>
    <w:rsid w:val="002B4DD8"/>
    <w:rsid w:val="002C7CFB"/>
    <w:rsid w:val="002D4973"/>
    <w:rsid w:val="002F2B6F"/>
    <w:rsid w:val="002F6DF7"/>
    <w:rsid w:val="003956F6"/>
    <w:rsid w:val="003A502F"/>
    <w:rsid w:val="003F58D8"/>
    <w:rsid w:val="00450EA1"/>
    <w:rsid w:val="004C1599"/>
    <w:rsid w:val="005347C6"/>
    <w:rsid w:val="00546581"/>
    <w:rsid w:val="005817D1"/>
    <w:rsid w:val="008757F9"/>
    <w:rsid w:val="00972F51"/>
    <w:rsid w:val="009F23C5"/>
    <w:rsid w:val="00BB1903"/>
    <w:rsid w:val="00CB1814"/>
    <w:rsid w:val="00D563D4"/>
    <w:rsid w:val="00D92F71"/>
    <w:rsid w:val="00DD7BEB"/>
    <w:rsid w:val="00DE52D1"/>
    <w:rsid w:val="00E90A55"/>
    <w:rsid w:val="00F51A45"/>
    <w:rsid w:val="00F5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898E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EA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ListParagraph">
    <w:name w:val="List Paragraph"/>
    <w:basedOn w:val="Normal"/>
    <w:uiPriority w:val="34"/>
    <w:unhideWhenUsed/>
    <w:qFormat/>
    <w:rsid w:val="002C7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FileNewLatinizedTemplatesMac.bundle/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41</TotalTime>
  <Pages>6</Pages>
  <Words>558</Words>
  <Characters>3183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2018-02-04T16:50:00Z</dcterms:created>
  <dcterms:modified xsi:type="dcterms:W3CDTF">2018-02-14T07:51:00Z</dcterms:modified>
</cp:coreProperties>
</file>